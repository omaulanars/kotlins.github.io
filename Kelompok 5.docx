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8B925" w14:textId="77777777" w:rsidR="00C6554A" w:rsidRPr="008B5277" w:rsidRDefault="002554CD" w:rsidP="00C6554A">
      <w:pPr>
        <w:pStyle w:val="Foto"/>
      </w:pPr>
      <w:r w:rsidRPr="008B5277">
        <w:rPr>
          <w:noProof/>
          <w:lang w:bidi="id-ID"/>
        </w:rPr>
        <w:drawing>
          <wp:inline distT="0" distB="0" distL="0" distR="0" wp14:anchorId="0EBFE40A" wp14:editId="5F7778C2">
            <wp:extent cx="3657600" cy="3657600"/>
            <wp:effectExtent l="0" t="0" r="0" b="0"/>
            <wp:docPr id="2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ambar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ED38920" w14:textId="63045C49" w:rsidR="00C6554A" w:rsidRDefault="00CB689B" w:rsidP="00C6554A">
      <w:pPr>
        <w:pStyle w:val="Judul"/>
      </w:pPr>
      <w:r>
        <w:t>Kelompok 5</w:t>
      </w:r>
    </w:p>
    <w:p w14:paraId="04404B73" w14:textId="2588A55D" w:rsidR="00C6554A" w:rsidRDefault="00CB689B" w:rsidP="00C6554A">
      <w:pPr>
        <w:pStyle w:val="Subjudul"/>
      </w:pPr>
      <w:r>
        <w:t>Anggota</w:t>
      </w:r>
      <w:r>
        <w:br/>
        <w:t>Naufal imam/4</w:t>
      </w:r>
    </w:p>
    <w:p w14:paraId="5D331E75" w14:textId="71787FA2" w:rsidR="00CB689B" w:rsidRDefault="00CB689B" w:rsidP="00C6554A">
      <w:pPr>
        <w:pStyle w:val="Subjudul"/>
      </w:pPr>
      <w:r>
        <w:t>omar maulana/11</w:t>
      </w:r>
    </w:p>
    <w:p w14:paraId="4EB34A8F" w14:textId="6859DFE3" w:rsidR="00CB689B" w:rsidRDefault="00CB689B" w:rsidP="00C6554A">
      <w:pPr>
        <w:pStyle w:val="Subjudul"/>
      </w:pPr>
      <w:r>
        <w:t>reza nur f.i/17</w:t>
      </w:r>
    </w:p>
    <w:p w14:paraId="1C8D993F" w14:textId="7AD43E16" w:rsidR="00CB689B" w:rsidRDefault="00CB689B" w:rsidP="00C6554A">
      <w:pPr>
        <w:pStyle w:val="Subjudul"/>
      </w:pPr>
      <w:r>
        <w:t>rossyad firdaus/21</w:t>
      </w:r>
    </w:p>
    <w:p w14:paraId="3D9BF1F7" w14:textId="16A0C76B" w:rsidR="00CB689B" w:rsidRPr="00D5413C" w:rsidRDefault="00CB689B" w:rsidP="00C6554A">
      <w:pPr>
        <w:pStyle w:val="Subjudul"/>
      </w:pPr>
      <w:r>
        <w:t>yosua gavrilla/33</w:t>
      </w:r>
    </w:p>
    <w:p w14:paraId="319B1E72" w14:textId="2480EC78" w:rsidR="00C6554A" w:rsidRDefault="00CB689B" w:rsidP="00C6554A">
      <w:pPr>
        <w:pStyle w:val="InfoKontak"/>
      </w:pPr>
      <w:r>
        <w:t>KOTLIN</w:t>
      </w:r>
      <w:r w:rsidR="00C6554A">
        <w:rPr>
          <w:lang w:bidi="id-ID"/>
        </w:rPr>
        <w:t xml:space="preserve"> | </w:t>
      </w:r>
      <w:r>
        <w:t>PPLG</w:t>
      </w:r>
      <w:r w:rsidR="00C6554A">
        <w:rPr>
          <w:lang w:bidi="id-ID"/>
        </w:rPr>
        <w:t xml:space="preserve"> | </w:t>
      </w:r>
      <w:r>
        <w:t>26/09/2024</w:t>
      </w:r>
      <w:r w:rsidR="00C6554A">
        <w:rPr>
          <w:lang w:bidi="id-ID"/>
        </w:rPr>
        <w:br w:type="page"/>
      </w:r>
    </w:p>
    <w:p w14:paraId="71D4D6F8" w14:textId="29CF859A" w:rsidR="00CB689B" w:rsidRDefault="00CB689B" w:rsidP="00CB689B">
      <w:pPr>
        <w:pStyle w:val="Judul1"/>
      </w:pPr>
      <w:r>
        <w:lastRenderedPageBreak/>
        <w:t>Soal 1</w:t>
      </w:r>
    </w:p>
    <w:p w14:paraId="0D47E228" w14:textId="77777777" w:rsidR="00CB689B" w:rsidRDefault="00CB689B" w:rsidP="00CB689B">
      <w:proofErr w:type="spellStart"/>
      <w:r>
        <w:t>Coding</w:t>
      </w:r>
      <w:proofErr w:type="spellEnd"/>
    </w:p>
    <w:p w14:paraId="19BBC7F7" w14:textId="77777777" w:rsidR="00CB689B" w:rsidRDefault="00CB689B" w:rsidP="00CB689B">
      <w:proofErr w:type="spellStart"/>
      <w:r>
        <w:t>package</w:t>
      </w:r>
      <w:proofErr w:type="spellEnd"/>
      <w:r>
        <w:t xml:space="preserve"> </w:t>
      </w:r>
      <w:proofErr w:type="spellStart"/>
      <w:r>
        <w:t>org.example</w:t>
      </w:r>
      <w:proofErr w:type="spellEnd"/>
    </w:p>
    <w:p w14:paraId="53F30162" w14:textId="77777777" w:rsidR="00CB689B" w:rsidRDefault="00CB689B" w:rsidP="00CB689B"/>
    <w:p w14:paraId="2C88DE5A" w14:textId="77777777" w:rsidR="00CB689B" w:rsidRDefault="00CB689B" w:rsidP="00CB689B">
      <w:proofErr w:type="spellStart"/>
      <w:r>
        <w:t>fun</w:t>
      </w:r>
      <w:proofErr w:type="spellEnd"/>
      <w:r>
        <w:t xml:space="preserve"> main() {</w:t>
      </w:r>
    </w:p>
    <w:p w14:paraId="19C6DCB1" w14:textId="77777777" w:rsidR="00CB689B" w:rsidRDefault="00CB689B" w:rsidP="00CB689B">
      <w:r>
        <w:t xml:space="preserve">    </w:t>
      </w:r>
      <w:proofErr w:type="spellStart"/>
      <w:r>
        <w:t>print</w:t>
      </w:r>
      <w:proofErr w:type="spellEnd"/>
      <w:r>
        <w:t>("Masukkan harga barang: ")</w:t>
      </w:r>
    </w:p>
    <w:p w14:paraId="7D0D3C67" w14:textId="77777777" w:rsidR="00CB689B" w:rsidRDefault="00CB689B" w:rsidP="00CB689B">
      <w:r>
        <w:t xml:space="preserve">    </w:t>
      </w:r>
      <w:proofErr w:type="spellStart"/>
      <w:r>
        <w:t>val</w:t>
      </w:r>
      <w:proofErr w:type="spellEnd"/>
      <w:r>
        <w:t xml:space="preserve"> harga = </w:t>
      </w:r>
      <w:proofErr w:type="spellStart"/>
      <w:r>
        <w:t>readLine</w:t>
      </w:r>
      <w:proofErr w:type="spellEnd"/>
      <w:r>
        <w:t>()?.</w:t>
      </w:r>
      <w:proofErr w:type="spellStart"/>
      <w:r>
        <w:t>toDoubleOrNull</w:t>
      </w:r>
      <w:proofErr w:type="spellEnd"/>
      <w:r>
        <w:t>()</w:t>
      </w:r>
    </w:p>
    <w:p w14:paraId="7FD32DE8" w14:textId="77777777" w:rsidR="00CB689B" w:rsidRDefault="00CB689B" w:rsidP="00CB689B"/>
    <w:p w14:paraId="63950C19" w14:textId="77777777" w:rsidR="00CB689B" w:rsidRDefault="00CB689B" w:rsidP="00CB689B">
      <w:r>
        <w:t xml:space="preserve">    </w:t>
      </w:r>
      <w:proofErr w:type="spellStart"/>
      <w:r>
        <w:t>if</w:t>
      </w:r>
      <w:proofErr w:type="spellEnd"/>
      <w:r>
        <w:t xml:space="preserve"> (harga == </w:t>
      </w:r>
      <w:proofErr w:type="spellStart"/>
      <w:r>
        <w:t>null</w:t>
      </w:r>
      <w:proofErr w:type="spellEnd"/>
      <w:r>
        <w:t xml:space="preserve"> || harga &lt; 0) {</w:t>
      </w:r>
    </w:p>
    <w:p w14:paraId="67FE0DCC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("Harga tidak valid.")</w:t>
      </w:r>
    </w:p>
    <w:p w14:paraId="18642879" w14:textId="77777777" w:rsidR="00CB689B" w:rsidRDefault="00CB689B" w:rsidP="00CB689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(harga &lt; 100000) {</w:t>
      </w:r>
    </w:p>
    <w:p w14:paraId="557169DF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("Kategori: Murah")</w:t>
      </w:r>
    </w:p>
    <w:p w14:paraId="7AF76786" w14:textId="77777777" w:rsidR="00CB689B" w:rsidRDefault="00CB689B" w:rsidP="00CB689B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(harga &lt;= 500000) {</w:t>
      </w:r>
    </w:p>
    <w:p w14:paraId="004B85E1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("Kategori: Sedang")</w:t>
      </w:r>
    </w:p>
    <w:p w14:paraId="6C5BC880" w14:textId="77777777" w:rsidR="00CB689B" w:rsidRDefault="00CB689B" w:rsidP="00CB689B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827C672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("Kategori: Mahal")</w:t>
      </w:r>
    </w:p>
    <w:p w14:paraId="48F4D383" w14:textId="77777777" w:rsidR="00CB689B" w:rsidRDefault="00CB689B" w:rsidP="00CB689B">
      <w:r>
        <w:t xml:space="preserve">    }</w:t>
      </w:r>
    </w:p>
    <w:p w14:paraId="4C68C917" w14:textId="606A7088" w:rsidR="00CB689B" w:rsidRDefault="00CB689B" w:rsidP="00CB689B">
      <w:r>
        <w:t>}</w:t>
      </w:r>
    </w:p>
    <w:p w14:paraId="14DB49E3" w14:textId="1C633261" w:rsidR="00CB689B" w:rsidRDefault="00CB689B" w:rsidP="00CB689B">
      <w:pPr>
        <w:pStyle w:val="Judul3"/>
      </w:pPr>
      <w:r>
        <w:t>Hasil 1</w:t>
      </w:r>
    </w:p>
    <w:p w14:paraId="70247A85" w14:textId="53D69434" w:rsidR="00CB689B" w:rsidRDefault="00CB689B" w:rsidP="00CB689B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E4A3034" wp14:editId="4BE170AF">
            <wp:extent cx="4244340" cy="2388399"/>
            <wp:effectExtent l="0" t="0" r="3810" b="0"/>
            <wp:docPr id="13646781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781" name="Gambar 1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15" cy="23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F40A" w14:textId="50987670" w:rsidR="00CB689B" w:rsidRPr="00CB689B" w:rsidRDefault="00CB689B" w:rsidP="00CB689B">
      <w:r w:rsidRPr="00CB689B">
        <w:rPr>
          <w:b/>
          <w:bCs/>
        </w:rPr>
        <w:lastRenderedPageBreak/>
        <w:drawing>
          <wp:inline distT="0" distB="0" distL="0" distR="0" wp14:anchorId="5ED5A631" wp14:editId="3A83735D">
            <wp:extent cx="4183380" cy="1348672"/>
            <wp:effectExtent l="0" t="0" r="7620" b="4445"/>
            <wp:docPr id="1796859555" name="Gambar 9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59555" name="Gambar 9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859" cy="13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89B">
        <w:rPr>
          <w:b/>
          <w:bCs/>
        </w:rPr>
        <w:drawing>
          <wp:inline distT="0" distB="0" distL="0" distR="0" wp14:anchorId="4555A122" wp14:editId="4437C2C8">
            <wp:extent cx="4198620" cy="1820641"/>
            <wp:effectExtent l="0" t="0" r="0" b="8255"/>
            <wp:docPr id="892627112" name="Gambar 8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7112" name="Gambar 8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04" cy="18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89B">
        <w:rPr>
          <w:b/>
          <w:bCs/>
        </w:rPr>
        <w:drawing>
          <wp:inline distT="0" distB="0" distL="0" distR="0" wp14:anchorId="01136E72" wp14:editId="0DFADDB4">
            <wp:extent cx="4236720" cy="2264753"/>
            <wp:effectExtent l="0" t="0" r="0" b="2540"/>
            <wp:docPr id="341203385" name="Gambar 7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3385" name="Gambar 7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537" cy="22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89B">
        <w:rPr>
          <w:b/>
          <w:bCs/>
        </w:rPr>
        <w:drawing>
          <wp:inline distT="0" distB="0" distL="0" distR="0" wp14:anchorId="6180BDC4" wp14:editId="7D64EAD7">
            <wp:extent cx="4292571" cy="2415540"/>
            <wp:effectExtent l="0" t="0" r="0" b="3810"/>
            <wp:docPr id="369144984" name="Gambar 6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44984" name="Gambar 6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82" cy="24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7C20" w14:textId="77777777" w:rsidR="00CB689B" w:rsidRDefault="00CB689B" w:rsidP="00CB689B">
      <w:pPr>
        <w:pStyle w:val="Judul1"/>
      </w:pPr>
      <w:r>
        <w:lastRenderedPageBreak/>
        <w:t>Soal 2</w:t>
      </w:r>
    </w:p>
    <w:p w14:paraId="4BA29B96" w14:textId="77777777" w:rsidR="00CB689B" w:rsidRDefault="00CB689B" w:rsidP="00CB689B"/>
    <w:p w14:paraId="383799AB" w14:textId="77777777" w:rsidR="00CB689B" w:rsidRDefault="00CB689B" w:rsidP="00CB689B">
      <w:proofErr w:type="spellStart"/>
      <w:r>
        <w:t>fun</w:t>
      </w:r>
      <w:proofErr w:type="spellEnd"/>
      <w:r>
        <w:t xml:space="preserve"> main() {</w:t>
      </w:r>
    </w:p>
    <w:p w14:paraId="480EF63C" w14:textId="77777777" w:rsidR="00CB689B" w:rsidRDefault="00CB689B" w:rsidP="00CB68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daftarAngka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>(10, 8, 0, 15, -5, 20, 25)</w:t>
      </w:r>
    </w:p>
    <w:p w14:paraId="01092FB9" w14:textId="77777777" w:rsidR="00CB689B" w:rsidRDefault="00CB689B" w:rsidP="00CB689B"/>
    <w:p w14:paraId="58786A1A" w14:textId="77777777" w:rsidR="00CB689B" w:rsidRDefault="00CB689B" w:rsidP="00CB689B">
      <w:r>
        <w:t xml:space="preserve">    </w:t>
      </w:r>
      <w:proofErr w:type="spellStart"/>
      <w:r>
        <w:t>for</w:t>
      </w:r>
      <w:proofErr w:type="spellEnd"/>
      <w:r>
        <w:t xml:space="preserve"> (angka in </w:t>
      </w:r>
      <w:proofErr w:type="spellStart"/>
      <w:r>
        <w:t>daftarAngka</w:t>
      </w:r>
      <w:proofErr w:type="spellEnd"/>
      <w:r>
        <w:t>) {</w:t>
      </w:r>
    </w:p>
    <w:p w14:paraId="1E8B537F" w14:textId="77777777" w:rsidR="00CB689B" w:rsidRDefault="00CB689B" w:rsidP="00CB689B">
      <w:r>
        <w:t xml:space="preserve">        </w:t>
      </w:r>
      <w:proofErr w:type="spellStart"/>
      <w:r>
        <w:t>if</w:t>
      </w:r>
      <w:proofErr w:type="spellEnd"/>
      <w:r>
        <w:t xml:space="preserve"> (angka &lt; 0) {</w:t>
      </w:r>
    </w:p>
    <w:p w14:paraId="620EEB3A" w14:textId="77777777" w:rsidR="00CB689B" w:rsidRDefault="00CB689B" w:rsidP="00CB689B">
      <w:r>
        <w:t xml:space="preserve">            </w:t>
      </w:r>
      <w:proofErr w:type="spellStart"/>
      <w:r>
        <w:t>println</w:t>
      </w:r>
      <w:proofErr w:type="spellEnd"/>
      <w:r>
        <w:t>("Pengecekan dihentikan karena ditemukan angka negatif: $angka")</w:t>
      </w:r>
    </w:p>
    <w:p w14:paraId="716303D5" w14:textId="77777777" w:rsidR="00CB689B" w:rsidRDefault="00CB689B" w:rsidP="00CB689B">
      <w:r>
        <w:t xml:space="preserve">            </w:t>
      </w:r>
      <w:proofErr w:type="spellStart"/>
      <w:r>
        <w:t>break</w:t>
      </w:r>
      <w:proofErr w:type="spellEnd"/>
    </w:p>
    <w:p w14:paraId="7E96F491" w14:textId="77777777" w:rsidR="00CB689B" w:rsidRDefault="00CB689B" w:rsidP="00CB689B">
      <w:r>
        <w:t xml:space="preserve">        }</w:t>
      </w:r>
    </w:p>
    <w:p w14:paraId="003157FD" w14:textId="77777777" w:rsidR="00CB689B" w:rsidRDefault="00CB689B" w:rsidP="00CB689B">
      <w:r>
        <w:t xml:space="preserve">        </w:t>
      </w:r>
      <w:proofErr w:type="spellStart"/>
      <w:r>
        <w:t>if</w:t>
      </w:r>
      <w:proofErr w:type="spellEnd"/>
      <w:r>
        <w:t xml:space="preserve"> (angka == 0) </w:t>
      </w:r>
      <w:proofErr w:type="spellStart"/>
      <w:r>
        <w:t>continue</w:t>
      </w:r>
      <w:proofErr w:type="spellEnd"/>
    </w:p>
    <w:p w14:paraId="00093B63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("Angka: $angka")</w:t>
      </w:r>
    </w:p>
    <w:p w14:paraId="7D37FA76" w14:textId="77777777" w:rsidR="00CB689B" w:rsidRDefault="00CB689B" w:rsidP="00CB689B">
      <w:r>
        <w:t xml:space="preserve">    }</w:t>
      </w:r>
    </w:p>
    <w:p w14:paraId="6790839A" w14:textId="77777777" w:rsidR="00CB689B" w:rsidRDefault="00CB689B" w:rsidP="00CB689B">
      <w:r>
        <w:t>}</w:t>
      </w:r>
    </w:p>
    <w:p w14:paraId="2E15A382" w14:textId="101B8FBF" w:rsidR="00CB689B" w:rsidRDefault="00CB689B" w:rsidP="00CB689B">
      <w:pPr>
        <w:pStyle w:val="Judul3"/>
      </w:pPr>
      <w:r>
        <w:t>Hasil</w:t>
      </w:r>
      <w:r>
        <w:t xml:space="preserve"> 2</w:t>
      </w:r>
    </w:p>
    <w:p w14:paraId="568F2092" w14:textId="5BDC819B" w:rsidR="00CB689B" w:rsidRDefault="00114ACE" w:rsidP="00CB689B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8CAD174" wp14:editId="247F98B7">
            <wp:extent cx="4427220" cy="2491311"/>
            <wp:effectExtent l="0" t="0" r="0" b="4445"/>
            <wp:docPr id="2137146996" name="Gambar 26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46996" name="Gambar 26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46" cy="24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3B443" w14:textId="152D28AF" w:rsidR="00114ACE" w:rsidRDefault="00114ACE" w:rsidP="00CB689B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E9D4E3F" wp14:editId="117D991B">
            <wp:extent cx="4236720" cy="2144884"/>
            <wp:effectExtent l="0" t="0" r="0" b="8255"/>
            <wp:docPr id="1392628355" name="Gambar 27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28355" name="Gambar 27" descr="Sebuah gambar berisi teks, cuplikan layar, Font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03" cy="214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BC19" w14:textId="1C3BA1A0" w:rsidR="00114ACE" w:rsidRPr="00CB689B" w:rsidRDefault="00114ACE" w:rsidP="00CB689B"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58300A" wp14:editId="3597D374">
            <wp:extent cx="4244340" cy="1923604"/>
            <wp:effectExtent l="0" t="0" r="3810" b="635"/>
            <wp:docPr id="1096398915" name="Gambar 28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98915" name="Gambar 28" descr="Sebuah gambar berisi teks, Font, cuplikan laya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79" cy="1930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6FAC" w14:textId="77777777" w:rsidR="00CB689B" w:rsidRDefault="00CB689B" w:rsidP="00CB689B">
      <w:pPr>
        <w:pStyle w:val="Judul3"/>
      </w:pPr>
      <w:r>
        <w:t>Soal 3</w:t>
      </w:r>
    </w:p>
    <w:p w14:paraId="037ECADE" w14:textId="77777777" w:rsidR="00CB689B" w:rsidRDefault="00CB689B" w:rsidP="00CB689B">
      <w:proofErr w:type="spellStart"/>
      <w:r>
        <w:t>fun</w:t>
      </w:r>
      <w:proofErr w:type="spellEnd"/>
      <w:r>
        <w:t xml:space="preserve"> main() {</w:t>
      </w:r>
    </w:p>
    <w:p w14:paraId="32394EA9" w14:textId="77777777" w:rsidR="00CB689B" w:rsidRDefault="00CB689B" w:rsidP="00CB689B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daftarAngka</w:t>
      </w:r>
      <w:proofErr w:type="spellEnd"/>
      <w:r>
        <w:t xml:space="preserve"> = </w:t>
      </w:r>
      <w:proofErr w:type="spellStart"/>
      <w:r>
        <w:t>listOf</w:t>
      </w:r>
      <w:proofErr w:type="spellEnd"/>
      <w:r>
        <w:t>(10, 8, 0, 15, -5, 20, 25)</w:t>
      </w:r>
    </w:p>
    <w:p w14:paraId="5B8B8315" w14:textId="77777777" w:rsidR="00CB689B" w:rsidRDefault="00CB689B" w:rsidP="00CB689B"/>
    <w:p w14:paraId="1230A6BB" w14:textId="77777777" w:rsidR="00CB689B" w:rsidRDefault="00CB689B" w:rsidP="00CB689B">
      <w:r>
        <w:t xml:space="preserve">    </w:t>
      </w:r>
      <w:proofErr w:type="spellStart"/>
      <w:r>
        <w:t>for</w:t>
      </w:r>
      <w:proofErr w:type="spellEnd"/>
      <w:r>
        <w:t xml:space="preserve"> (angka in </w:t>
      </w:r>
      <w:proofErr w:type="spellStart"/>
      <w:r>
        <w:t>daftarAngka</w:t>
      </w:r>
      <w:proofErr w:type="spellEnd"/>
      <w:r>
        <w:t>) {</w:t>
      </w:r>
    </w:p>
    <w:p w14:paraId="6F790F33" w14:textId="77777777" w:rsidR="00CB689B" w:rsidRDefault="00CB689B" w:rsidP="00CB689B">
      <w:r>
        <w:t xml:space="preserve">        </w:t>
      </w:r>
      <w:proofErr w:type="spellStart"/>
      <w:r>
        <w:t>if</w:t>
      </w:r>
      <w:proofErr w:type="spellEnd"/>
      <w:r>
        <w:t xml:space="preserve"> (angka &lt; 0) {</w:t>
      </w:r>
    </w:p>
    <w:p w14:paraId="12490B5F" w14:textId="77777777" w:rsidR="00CB689B" w:rsidRDefault="00CB689B" w:rsidP="00CB689B">
      <w:r>
        <w:t xml:space="preserve">            </w:t>
      </w:r>
      <w:proofErr w:type="spellStart"/>
      <w:r>
        <w:t>println</w:t>
      </w:r>
      <w:proofErr w:type="spellEnd"/>
      <w:r>
        <w:t>("Pengecekan dihentikan karena ditemukan angka negatif: $angka")</w:t>
      </w:r>
    </w:p>
    <w:p w14:paraId="1745E819" w14:textId="77777777" w:rsidR="00CB689B" w:rsidRDefault="00CB689B" w:rsidP="00CB689B">
      <w:r>
        <w:t xml:space="preserve">            </w:t>
      </w:r>
      <w:proofErr w:type="spellStart"/>
      <w:r>
        <w:t>break</w:t>
      </w:r>
      <w:proofErr w:type="spellEnd"/>
    </w:p>
    <w:p w14:paraId="6FE5BD7A" w14:textId="77777777" w:rsidR="00CB689B" w:rsidRDefault="00CB689B" w:rsidP="00CB689B">
      <w:r>
        <w:t xml:space="preserve">        }</w:t>
      </w:r>
    </w:p>
    <w:p w14:paraId="5BA2EC93" w14:textId="77777777" w:rsidR="00CB689B" w:rsidRDefault="00CB689B" w:rsidP="00CB689B">
      <w:r>
        <w:t xml:space="preserve">        </w:t>
      </w:r>
      <w:proofErr w:type="spellStart"/>
      <w:r>
        <w:t>if</w:t>
      </w:r>
      <w:proofErr w:type="spellEnd"/>
      <w:r>
        <w:t xml:space="preserve"> (angka == 0) </w:t>
      </w:r>
      <w:proofErr w:type="spellStart"/>
      <w:r>
        <w:t>continue</w:t>
      </w:r>
      <w:proofErr w:type="spellEnd"/>
    </w:p>
    <w:p w14:paraId="145ABBF7" w14:textId="77777777" w:rsidR="00CB689B" w:rsidRDefault="00CB689B" w:rsidP="00CB689B">
      <w:r>
        <w:t xml:space="preserve">        </w:t>
      </w:r>
      <w:proofErr w:type="spellStart"/>
      <w:r>
        <w:t>println</w:t>
      </w:r>
      <w:proofErr w:type="spellEnd"/>
      <w:r>
        <w:t>("Angka: $angka")</w:t>
      </w:r>
    </w:p>
    <w:p w14:paraId="77E9B02B" w14:textId="77777777" w:rsidR="00CB689B" w:rsidRDefault="00CB689B" w:rsidP="00CB689B">
      <w:r>
        <w:t xml:space="preserve">    }</w:t>
      </w:r>
    </w:p>
    <w:p w14:paraId="5B185FB9" w14:textId="77777777" w:rsidR="00CB689B" w:rsidRDefault="00CB689B" w:rsidP="00CB689B">
      <w:r>
        <w:t>}</w:t>
      </w:r>
    </w:p>
    <w:p w14:paraId="22BEDA0D" w14:textId="59255AE6" w:rsidR="00000000" w:rsidRDefault="00114ACE" w:rsidP="00114ACE">
      <w:pPr>
        <w:pStyle w:val="Judul3"/>
      </w:pPr>
      <w:r>
        <w:lastRenderedPageBreak/>
        <w:t xml:space="preserve">Hasil 3 </w:t>
      </w:r>
    </w:p>
    <w:p w14:paraId="3A799B75" w14:textId="190670AB" w:rsidR="00114ACE" w:rsidRPr="00114ACE" w:rsidRDefault="00114ACE" w:rsidP="00114ACE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FF339E" wp14:editId="28677852">
            <wp:extent cx="4724400" cy="2658541"/>
            <wp:effectExtent l="0" t="0" r="0" b="8890"/>
            <wp:docPr id="27803028" name="Gambar 29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3028" name="Gambar 29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72" cy="26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ACE" w:rsidRPr="00114ACE" w:rsidSect="0089714F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65F3E" w14:textId="77777777" w:rsidR="007F1801" w:rsidRDefault="007F1801" w:rsidP="00C6554A">
      <w:pPr>
        <w:spacing w:before="0" w:after="0" w:line="240" w:lineRule="auto"/>
      </w:pPr>
      <w:r>
        <w:separator/>
      </w:r>
    </w:p>
  </w:endnote>
  <w:endnote w:type="continuationSeparator" w:id="0">
    <w:p w14:paraId="4AD7E90B" w14:textId="77777777" w:rsidR="007F1801" w:rsidRDefault="007F180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C91D9" w14:textId="77777777" w:rsidR="00000000" w:rsidRDefault="00ED7C44">
    <w:pPr>
      <w:pStyle w:val="Footer"/>
    </w:pPr>
    <w:r>
      <w:rPr>
        <w:lang w:bidi="id-ID"/>
      </w:rPr>
      <w:t xml:space="preserve">Halaman </w:t>
    </w:r>
    <w:r>
      <w:rPr>
        <w:lang w:bidi="id-ID"/>
      </w:rPr>
      <w:fldChar w:fldCharType="begin"/>
    </w:r>
    <w:r>
      <w:rPr>
        <w:lang w:bidi="id-ID"/>
      </w:rPr>
      <w:instrText xml:space="preserve"> PAGE  \* Arabic  \* MERGEFORMAT </w:instrText>
    </w:r>
    <w:r>
      <w:rPr>
        <w:lang w:bidi="id-ID"/>
      </w:rPr>
      <w:fldChar w:fldCharType="separate"/>
    </w:r>
    <w:r w:rsidR="0089714F">
      <w:rPr>
        <w:noProof/>
        <w:lang w:bidi="id-ID"/>
      </w:rPr>
      <w:t>1</w:t>
    </w:r>
    <w:r>
      <w:rPr>
        <w:lang w:bidi="id-I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B208D" w14:textId="77777777" w:rsidR="007F1801" w:rsidRDefault="007F180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E5EB308" w14:textId="77777777" w:rsidR="007F1801" w:rsidRDefault="007F180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PoinDaftar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Bagia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6238330">
    <w:abstractNumId w:val="9"/>
  </w:num>
  <w:num w:numId="2" w16cid:durableId="1563565846">
    <w:abstractNumId w:val="8"/>
  </w:num>
  <w:num w:numId="3" w16cid:durableId="1099134029">
    <w:abstractNumId w:val="8"/>
  </w:num>
  <w:num w:numId="4" w16cid:durableId="1045905588">
    <w:abstractNumId w:val="9"/>
  </w:num>
  <w:num w:numId="5" w16cid:durableId="1217621829">
    <w:abstractNumId w:val="12"/>
  </w:num>
  <w:num w:numId="6" w16cid:durableId="2054192639">
    <w:abstractNumId w:val="10"/>
  </w:num>
  <w:num w:numId="7" w16cid:durableId="1090783964">
    <w:abstractNumId w:val="11"/>
  </w:num>
  <w:num w:numId="8" w16cid:durableId="499154201">
    <w:abstractNumId w:val="7"/>
  </w:num>
  <w:num w:numId="9" w16cid:durableId="903377105">
    <w:abstractNumId w:val="6"/>
  </w:num>
  <w:num w:numId="10" w16cid:durableId="24868380">
    <w:abstractNumId w:val="5"/>
  </w:num>
  <w:num w:numId="11" w16cid:durableId="447507337">
    <w:abstractNumId w:val="4"/>
  </w:num>
  <w:num w:numId="12" w16cid:durableId="1986617037">
    <w:abstractNumId w:val="3"/>
  </w:num>
  <w:num w:numId="13" w16cid:durableId="2141803651">
    <w:abstractNumId w:val="2"/>
  </w:num>
  <w:num w:numId="14" w16cid:durableId="2059351223">
    <w:abstractNumId w:val="1"/>
  </w:num>
  <w:num w:numId="15" w16cid:durableId="35346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9B"/>
    <w:rsid w:val="00114ACE"/>
    <w:rsid w:val="002554CD"/>
    <w:rsid w:val="00293B83"/>
    <w:rsid w:val="002B4294"/>
    <w:rsid w:val="00333D0D"/>
    <w:rsid w:val="004C049F"/>
    <w:rsid w:val="005000E2"/>
    <w:rsid w:val="00586A85"/>
    <w:rsid w:val="00666292"/>
    <w:rsid w:val="006A3CE7"/>
    <w:rsid w:val="006E3B8C"/>
    <w:rsid w:val="007F1801"/>
    <w:rsid w:val="0089714F"/>
    <w:rsid w:val="00AE0A8C"/>
    <w:rsid w:val="00C6554A"/>
    <w:rsid w:val="00CB689B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CF286"/>
  <w15:chartTrackingRefBased/>
  <w15:docId w15:val="{D5727B20-FF19-4C07-AD89-9900A7A4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d-ID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Judul1">
    <w:name w:val="heading 1"/>
    <w:basedOn w:val="Normal"/>
    <w:next w:val="Normal"/>
    <w:link w:val="Judul1K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CB68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Judul2KAR">
    <w:name w:val="Judul 2 KAR"/>
    <w:basedOn w:val="FontParagrafDefault"/>
    <w:link w:val="Judul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Kontak">
    <w:name w:val="Info Kontak"/>
    <w:basedOn w:val="Normal"/>
    <w:uiPriority w:val="4"/>
    <w:qFormat/>
    <w:rsid w:val="00C6554A"/>
    <w:pPr>
      <w:spacing w:before="0" w:after="0"/>
      <w:jc w:val="center"/>
    </w:pPr>
  </w:style>
  <w:style w:type="paragraph" w:styleId="PoinDaftar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Judul">
    <w:name w:val="Title"/>
    <w:basedOn w:val="Normal"/>
    <w:link w:val="JudulK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JudulKAR">
    <w:name w:val="Judul KAR"/>
    <w:basedOn w:val="FontParagrafDefault"/>
    <w:link w:val="Judu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judul">
    <w:name w:val="Subtitle"/>
    <w:basedOn w:val="Normal"/>
    <w:link w:val="SubjudulK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judulKAR">
    <w:name w:val="Subjudul KAR"/>
    <w:basedOn w:val="FontParagrafDefault"/>
    <w:link w:val="Subjudu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K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KAR">
    <w:name w:val="Footer KAR"/>
    <w:basedOn w:val="FontParagrafDefault"/>
    <w:link w:val="Footer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KAR"/>
    <w:uiPriority w:val="99"/>
    <w:unhideWhenUsed/>
    <w:rsid w:val="00C6554A"/>
    <w:pPr>
      <w:spacing w:before="0"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omorDafta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PenekananKeras">
    <w:name w:val="Intense Emphasis"/>
    <w:basedOn w:val="FontParagrafDefaul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sid w:val="00C6554A"/>
    <w:rPr>
      <w:i/>
      <w:iCs/>
      <w:color w:val="007789" w:themeColor="accent1" w:themeShade="BF"/>
    </w:rPr>
  </w:style>
  <w:style w:type="character" w:styleId="ReferensiyangSering">
    <w:name w:val="Intense Reference"/>
    <w:basedOn w:val="FontParagrafDefaul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C6554A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Isi3">
    <w:name w:val="Body Text 3"/>
    <w:basedOn w:val="Normal"/>
    <w:link w:val="TeksIsi3K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C6554A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C6554A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C6554A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C6554A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C6554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C6554A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C6554A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C6554A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yangDiikuti">
    <w:name w:val="FollowedHyperlink"/>
    <w:basedOn w:val="FontParagrafDefaul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C6554A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C6554A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ParagrafDefaul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ksMakro">
    <w:name w:val="macro"/>
    <w:link w:val="TeksMakroK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C6554A"/>
    <w:rPr>
      <w:rFonts w:ascii="Consolas" w:hAnsi="Consolas"/>
      <w:szCs w:val="20"/>
    </w:rPr>
  </w:style>
  <w:style w:type="character" w:styleId="Tempatpenampungteks">
    <w:name w:val="Placeholder Text"/>
    <w:basedOn w:val="FontParagrafDefault"/>
    <w:uiPriority w:val="99"/>
    <w:semiHidden/>
    <w:rsid w:val="00C6554A"/>
    <w:rPr>
      <w:color w:val="595959" w:themeColor="text1" w:themeTint="A6"/>
    </w:rPr>
  </w:style>
  <w:style w:type="paragraph" w:styleId="TeksBiasa">
    <w:name w:val="Plain Text"/>
    <w:basedOn w:val="Normal"/>
    <w:link w:val="TeksBiasaK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C6554A"/>
    <w:rPr>
      <w:rFonts w:ascii="Consolas" w:hAnsi="Consolas"/>
      <w:szCs w:val="21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Judul4KAR">
    <w:name w:val="Judul 4 KAR"/>
    <w:basedOn w:val="FontParagrafDefault"/>
    <w:link w:val="Judul4"/>
    <w:uiPriority w:val="9"/>
    <w:rsid w:val="00CB689B"/>
    <w:rPr>
      <w:rFonts w:asciiTheme="majorHAnsi" w:eastAsiaTheme="majorEastAsia" w:hAnsiTheme="majorHAnsi" w:cstheme="majorBidi"/>
      <w:i/>
      <w:iCs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3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2\AppData\Local\Microsoft\Office\16.0\DTS\id-ID%7bF45CD74E-49F0-4A17-96ED-A36B32E5A07D%7d\%7b105C334B-08A7-4A5B-AAC8-7C45E7463F3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{105C334B-08A7-4A5B-AAC8-7C45E7463F34}tf02835058_win32</Template>
  <TotalTime>12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Maulana</dc:creator>
  <cp:keywords/>
  <dc:description/>
  <cp:lastModifiedBy>maro Maulana</cp:lastModifiedBy>
  <cp:revision>1</cp:revision>
  <dcterms:created xsi:type="dcterms:W3CDTF">2024-09-26T10:04:00Z</dcterms:created>
  <dcterms:modified xsi:type="dcterms:W3CDTF">2024-09-26T10:16:00Z</dcterms:modified>
</cp:coreProperties>
</file>